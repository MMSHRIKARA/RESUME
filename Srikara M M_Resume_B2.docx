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013D" w14:textId="77777777" w:rsidR="00E16D14" w:rsidRDefault="00E16D14" w:rsidP="00E16D14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CE37CA4" wp14:editId="2F424EB2">
                <wp:simplePos x="0" y="0"/>
                <wp:positionH relativeFrom="page">
                  <wp:align>left</wp:align>
                </wp:positionH>
                <wp:positionV relativeFrom="paragraph">
                  <wp:posOffset>-673100</wp:posOffset>
                </wp:positionV>
                <wp:extent cx="530225" cy="12852400"/>
                <wp:effectExtent l="0" t="0" r="22225" b="2540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28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3D82B" id="Rectangle 1" o:spid="_x0000_s1026" alt="&quot;&quot;" style="position:absolute;margin-left:0;margin-top:-53pt;width:41.75pt;height:101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" fillcolor="#4bc05d [2167]" strokecolor="#266d31 [3207]" strokeweight=".5pt">
                <v:fill color2="#38a048 [2615]" rotate="t" colors="0 #9eb5a0;.5 #91a993;1 #7d9d80" focus="100%" type="gradient">
                  <o:fill v:ext="view" type="gradientUnscaled"/>
                </v:fill>
                <w10:wrap anchorx="page"/>
                <w10:anchorlock/>
              </v:rect>
            </w:pict>
          </mc:Fallback>
        </mc:AlternateContent>
      </w:r>
    </w:p>
    <w:p w14:paraId="6F332DBD" w14:textId="7EB3891B" w:rsidR="00CE3B09" w:rsidRPr="007D2CE9" w:rsidRDefault="00BE0EA5" w:rsidP="00CC0FFE">
      <w:pPr>
        <w:pStyle w:val="Title"/>
        <w:rPr>
          <w:color w:val="595959" w:themeColor="text1" w:themeTint="A6"/>
          <w:sz w:val="56"/>
          <w:szCs w:val="52"/>
        </w:rPr>
      </w:pPr>
      <w:r w:rsidRPr="007D2CE9">
        <w:rPr>
          <w:color w:val="595959" w:themeColor="text1" w:themeTint="A6"/>
          <w:sz w:val="56"/>
          <w:szCs w:val="52"/>
        </w:rPr>
        <w:t>M M SRIKARA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1"/>
        <w:gridCol w:w="4705"/>
      </w:tblGrid>
      <w:tr w:rsidR="00E16D14" w14:paraId="2BEF4A9B" w14:textId="77777777" w:rsidTr="00517DD5">
        <w:tc>
          <w:tcPr>
            <w:tcW w:w="9386" w:type="dxa"/>
            <w:gridSpan w:val="2"/>
          </w:tcPr>
          <w:p w14:paraId="196EAECA" w14:textId="311D939F" w:rsidR="00E16D14" w:rsidRPr="00304FD1" w:rsidRDefault="00BE0EA5" w:rsidP="00E67EB2">
            <w:pPr>
              <w:pStyle w:val="Subtitle"/>
            </w:pPr>
            <w:r>
              <w:t>Bengaluru, India.</w:t>
            </w:r>
            <w:r w:rsidR="00E16D14">
              <w:t xml:space="preserve"> </w:t>
            </w:r>
            <w:r w:rsidR="00E16D14" w:rsidRPr="00195EF4">
              <w:t xml:space="preserve">| </w:t>
            </w:r>
            <w:r>
              <w:t>(+91) 9113824442</w:t>
            </w:r>
            <w:r w:rsidR="00E16D14" w:rsidRPr="00195EF4">
              <w:t xml:space="preserve"> | </w:t>
            </w:r>
            <w:r>
              <w:t>shrikarambr@gmail.com</w:t>
            </w:r>
            <w:r w:rsidR="00E16D14">
              <w:t xml:space="preserve"> </w:t>
            </w:r>
            <w:r w:rsidR="00E16D14" w:rsidRPr="00195EF4">
              <w:t xml:space="preserve">| </w:t>
            </w:r>
            <w:hyperlink r:id="rId10" w:tgtFrame="_blank" w:history="1">
              <w:r w:rsidRPr="00BE0EA5">
                <w:rPr>
                  <w:rFonts w:ascii="Satoshi Fallback" w:hAnsi="Satoshi Fallback"/>
                  <w:bCs/>
                  <w:color w:val="0000FF"/>
                  <w:spacing w:val="0"/>
                  <w:sz w:val="21"/>
                  <w:szCs w:val="21"/>
                  <w:u w:val="single"/>
                  <w:shd w:val="clear" w:color="auto" w:fill="FFFFFF"/>
                </w:rPr>
                <w:t>www.linkedin.com/in/mmsrikara</w:t>
              </w:r>
            </w:hyperlink>
          </w:p>
          <w:p w14:paraId="46342A10" w14:textId="77777777" w:rsidR="00E16D14" w:rsidRPr="00304FD1" w:rsidRDefault="00E16D14" w:rsidP="00E67EB2"/>
          <w:p w14:paraId="5A3E87DF" w14:textId="1F413B7B" w:rsidR="00E16D14" w:rsidRDefault="00F77BBA" w:rsidP="00E67EB2">
            <w:r w:rsidRPr="00F77BBA">
              <w:t>An ambitious Java /</w:t>
            </w:r>
            <w:r>
              <w:t xml:space="preserve"> </w:t>
            </w:r>
            <w:r w:rsidRPr="00F77BBA">
              <w:t xml:space="preserve">Full Stack Developer </w:t>
            </w:r>
            <w:r w:rsidR="006D6D1F">
              <w:t xml:space="preserve">with </w:t>
            </w:r>
            <w:r w:rsidRPr="00F77BBA">
              <w:t>over 2 years of experience</w:t>
            </w:r>
            <w:r w:rsidR="00155F7F">
              <w:t xml:space="preserve">, </w:t>
            </w:r>
            <w:r w:rsidR="00066E4D">
              <w:t xml:space="preserve">I </w:t>
            </w:r>
            <w:r w:rsidR="000732F5">
              <w:t>specialize</w:t>
            </w:r>
            <w:r w:rsidR="00155F7F">
              <w:t xml:space="preserve"> </w:t>
            </w:r>
            <w:r w:rsidRPr="00F77BBA">
              <w:t xml:space="preserve">in </w:t>
            </w:r>
            <w:r>
              <w:t>d</w:t>
            </w:r>
            <w:r w:rsidRPr="00F77BBA">
              <w:t xml:space="preserve">esigning and </w:t>
            </w:r>
            <w:r>
              <w:t>d</w:t>
            </w:r>
            <w:r w:rsidRPr="00F77BBA">
              <w:t>eveloping applications using a range of technologies and programming languages. Seeking to secure an exciting position as a Java Developer</w:t>
            </w:r>
            <w:r w:rsidR="00C878A6">
              <w:t xml:space="preserve"> </w:t>
            </w:r>
            <w:r w:rsidR="00F420A7">
              <w:t>with</w:t>
            </w:r>
            <w:r w:rsidR="005E52BE">
              <w:t>in</w:t>
            </w:r>
            <w:r w:rsidR="00F420A7">
              <w:t xml:space="preserve"> an organization </w:t>
            </w:r>
            <w:r w:rsidR="009667DC">
              <w:t>where I c</w:t>
            </w:r>
            <w:r w:rsidR="00F420A7">
              <w:t xml:space="preserve">an </w:t>
            </w:r>
            <w:r w:rsidR="005E52BE">
              <w:t>apply</w:t>
            </w:r>
            <w:r w:rsidR="009667DC">
              <w:t xml:space="preserve"> my knowledge and </w:t>
            </w:r>
            <w:r w:rsidR="005E52BE">
              <w:t xml:space="preserve">continue </w:t>
            </w:r>
            <w:r w:rsidR="009667DC">
              <w:t>learn</w:t>
            </w:r>
            <w:r w:rsidR="00473F55">
              <w:t>ing about</w:t>
            </w:r>
            <w:r w:rsidR="009667DC">
              <w:t xml:space="preserve"> new technologies.</w:t>
            </w:r>
          </w:p>
        </w:tc>
      </w:tr>
      <w:tr w:rsidR="00E16D14" w14:paraId="31133CB1" w14:textId="77777777" w:rsidTr="00517DD5">
        <w:trPr>
          <w:trHeight w:val="331"/>
        </w:trPr>
        <w:tc>
          <w:tcPr>
            <w:tcW w:w="9386" w:type="dxa"/>
            <w:gridSpan w:val="2"/>
          </w:tcPr>
          <w:p w14:paraId="160DF8EC" w14:textId="77777777" w:rsidR="00E16D14" w:rsidRDefault="00E16D14" w:rsidP="00907A85"/>
        </w:tc>
      </w:tr>
      <w:tr w:rsidR="00E16D14" w14:paraId="401A66CA" w14:textId="77777777" w:rsidTr="00517DD5">
        <w:trPr>
          <w:trHeight w:val="331"/>
        </w:trPr>
        <w:tc>
          <w:tcPr>
            <w:tcW w:w="9386" w:type="dxa"/>
            <w:gridSpan w:val="2"/>
          </w:tcPr>
          <w:p w14:paraId="4A0C2CAA" w14:textId="77777777" w:rsidR="00E16D14" w:rsidRDefault="00066E4D" w:rsidP="00E16D14">
            <w:pPr>
              <w:pStyle w:val="Heading1"/>
            </w:pPr>
            <w:sdt>
              <w:sdtPr>
                <w:id w:val="-1163239098"/>
                <w:placeholder>
                  <w:docPart w:val="A5D7C53ECC394408A40C4B5ABF82EEF6"/>
                </w:placeholder>
                <w:temporary/>
                <w:showingPlcHdr/>
                <w15:appearance w15:val="hidden"/>
              </w:sdtPr>
              <w:sdtEndPr/>
              <w:sdtContent>
                <w:r w:rsidR="00E16D14" w:rsidRPr="00FA7765">
                  <w:t>Experi</w:t>
                </w:r>
                <w:r w:rsidR="00E232AA">
                  <w:t>E</w:t>
                </w:r>
                <w:r w:rsidR="00E16D14" w:rsidRPr="00FA7765">
                  <w:t>nce</w:t>
                </w:r>
              </w:sdtContent>
            </w:sdt>
          </w:p>
          <w:p w14:paraId="501A51D8" w14:textId="2DABF69A" w:rsidR="00E16D14" w:rsidRDefault="00F77BBA" w:rsidP="00E16D14">
            <w:pPr>
              <w:pStyle w:val="Heading2"/>
            </w:pPr>
            <w:r>
              <w:t>Mar 2022 - Present</w:t>
            </w:r>
          </w:p>
          <w:p w14:paraId="73A869B8" w14:textId="266F4629" w:rsidR="00E16D14" w:rsidRDefault="00F77BBA" w:rsidP="00F77BBA">
            <w:pPr>
              <w:pStyle w:val="Heading3"/>
            </w:pPr>
            <w:r>
              <w:t>Jr. Java Developer | Capgemini | Bengaluru.</w:t>
            </w:r>
          </w:p>
          <w:p w14:paraId="1EECB7AC" w14:textId="77777777" w:rsidR="00E16D14" w:rsidRDefault="00E16D14" w:rsidP="00E16D14"/>
          <w:p w14:paraId="7A4F16D3" w14:textId="66EF9EBC" w:rsidR="00E16D14" w:rsidRDefault="00F77BBA" w:rsidP="00E16D14">
            <w:pPr>
              <w:pStyle w:val="Heading2"/>
            </w:pPr>
            <w:r>
              <w:t>Full-Stack Developer</w:t>
            </w:r>
            <w:r w:rsidR="00E16D14">
              <w:rPr>
                <w:caps/>
                <w:color w:val="7D4E94" w:themeColor="accent6" w:themeShade="80"/>
              </w:rPr>
              <w:t xml:space="preserve"> </w:t>
            </w:r>
          </w:p>
          <w:p w14:paraId="48D30F82" w14:textId="355FEAAA" w:rsidR="00F77BBA" w:rsidRDefault="00F77BBA" w:rsidP="00F77BBA">
            <w:pPr>
              <w:pStyle w:val="Heading3"/>
            </w:pPr>
            <w:r w:rsidRPr="00F77BBA">
              <w:rPr>
                <w:b/>
                <w:bCs/>
              </w:rPr>
              <w:t>Agile/Scrum:</w:t>
            </w:r>
            <w:r>
              <w:t xml:space="preserve"> Managed sprint tasks using JIRA for logging and updates.</w:t>
            </w:r>
          </w:p>
          <w:p w14:paraId="6406BF5F" w14:textId="4B8556E3" w:rsidR="00F77BBA" w:rsidRDefault="00F77BBA" w:rsidP="00F77BBA">
            <w:pPr>
              <w:pStyle w:val="Heading3"/>
            </w:pPr>
            <w:r w:rsidRPr="00F77BBA">
              <w:rPr>
                <w:b/>
                <w:bCs/>
              </w:rPr>
              <w:t>Fronten</w:t>
            </w:r>
            <w:r>
              <w:rPr>
                <w:b/>
                <w:bCs/>
              </w:rPr>
              <w:t>d:</w:t>
            </w:r>
            <w:r>
              <w:t xml:space="preserve"> Developed web layers with Angular, CSS &amp; HTML5.</w:t>
            </w:r>
          </w:p>
          <w:p w14:paraId="71E894D9" w14:textId="559255E5" w:rsidR="00F77BBA" w:rsidRDefault="00F77BBA" w:rsidP="00F77BBA">
            <w:pPr>
              <w:pStyle w:val="Heading3"/>
            </w:pPr>
            <w:r w:rsidRPr="00F77BBA">
              <w:rPr>
                <w:b/>
                <w:bCs/>
              </w:rPr>
              <w:t>Backend</w:t>
            </w:r>
            <w:r>
              <w:rPr>
                <w:b/>
                <w:bCs/>
              </w:rPr>
              <w:t>:</w:t>
            </w:r>
            <w:r>
              <w:t xml:space="preserve"> Implemented features, fixes and maintenance in Java using </w:t>
            </w:r>
            <w:proofErr w:type="spellStart"/>
            <w:r>
              <w:t>Springboot</w:t>
            </w:r>
            <w:proofErr w:type="spellEnd"/>
            <w:r>
              <w:t xml:space="preserve">, Hibernate and web services. Utilized Spring </w:t>
            </w:r>
            <w:proofErr w:type="spellStart"/>
            <w:r>
              <w:t>ORM</w:t>
            </w:r>
            <w:proofErr w:type="spellEnd"/>
            <w:r>
              <w:t xml:space="preserve"> for Integration. </w:t>
            </w:r>
          </w:p>
          <w:p w14:paraId="02A333E9" w14:textId="61EAA330" w:rsidR="00F77BBA" w:rsidRDefault="00F77BBA" w:rsidP="00F77BBA">
            <w:pPr>
              <w:pStyle w:val="Heading3"/>
            </w:pPr>
            <w:r w:rsidRPr="00F77BBA">
              <w:rPr>
                <w:b/>
                <w:bCs/>
              </w:rPr>
              <w:t xml:space="preserve">Version Control &amp; Deployment: </w:t>
            </w:r>
            <w:r>
              <w:t>Utilized GIT for Version Control and deployed applications on Tomcat Servers.</w:t>
            </w:r>
          </w:p>
          <w:p w14:paraId="72732412" w14:textId="77777777" w:rsidR="00E16D14" w:rsidRDefault="00F77BBA" w:rsidP="006E2E6F">
            <w:pPr>
              <w:pStyle w:val="Heading3"/>
            </w:pPr>
            <w:r w:rsidRPr="00F77BBA">
              <w:rPr>
                <w:b/>
                <w:bCs/>
              </w:rPr>
              <w:t xml:space="preserve">Documentation: </w:t>
            </w:r>
            <w:r>
              <w:t>Updating and Creating technical documentation.</w:t>
            </w:r>
          </w:p>
          <w:p w14:paraId="5C65D915" w14:textId="77777777" w:rsidR="006E2E6F" w:rsidRPr="006E2E6F" w:rsidRDefault="006E2E6F" w:rsidP="006E2E6F"/>
          <w:p w14:paraId="0EB76891" w14:textId="26525ADA" w:rsidR="006E2E6F" w:rsidRPr="00385FE3" w:rsidRDefault="006E2E6F" w:rsidP="006E2E6F">
            <w:pPr>
              <w:pStyle w:val="Heading1"/>
            </w:pPr>
            <w:r>
              <w:t>POSITION OF RESPONSIBILITY</w:t>
            </w:r>
          </w:p>
          <w:p w14:paraId="2D333ED8" w14:textId="5AD72585" w:rsidR="006E2E6F" w:rsidRDefault="006E2E6F" w:rsidP="006E2E6F">
            <w:pPr>
              <w:pStyle w:val="Heading2"/>
            </w:pPr>
            <w:r>
              <w:t xml:space="preserve">Siemens </w:t>
            </w:r>
            <w:proofErr w:type="spellStart"/>
            <w:r>
              <w:t>Healthineers</w:t>
            </w:r>
            <w:proofErr w:type="spellEnd"/>
          </w:p>
          <w:p w14:paraId="1A106C60" w14:textId="225BCADE" w:rsidR="00F97DA3" w:rsidRDefault="00F97DA3" w:rsidP="00F97DA3">
            <w:proofErr w:type="spellStart"/>
            <w:r>
              <w:t>SHS</w:t>
            </w:r>
            <w:proofErr w:type="spellEnd"/>
            <w:r>
              <w:t xml:space="preserve"> is a </w:t>
            </w:r>
            <w:r w:rsidR="00A831D9">
              <w:t>medical</w:t>
            </w:r>
            <w:r>
              <w:t xml:space="preserve"> technology company that designs, develops, </w:t>
            </w:r>
            <w:r w:rsidR="000D5527">
              <w:t>produces,</w:t>
            </w:r>
            <w:r>
              <w:t xml:space="preserve"> and distributes diagnostic imaging systems.</w:t>
            </w:r>
          </w:p>
          <w:p w14:paraId="295E1B49" w14:textId="77777777" w:rsidR="00F97DA3" w:rsidRDefault="00F97DA3" w:rsidP="00F97DA3"/>
          <w:p w14:paraId="1309218E" w14:textId="6188523C" w:rsidR="00F97DA3" w:rsidRDefault="00F97DA3" w:rsidP="002B0206">
            <w:pPr>
              <w:pStyle w:val="ListParagraph"/>
              <w:numPr>
                <w:ilvl w:val="0"/>
                <w:numId w:val="6"/>
              </w:numPr>
              <w:ind w:left="426" w:hanging="283"/>
            </w:pPr>
            <w:r>
              <w:t>Working on both front</w:t>
            </w:r>
            <w:r w:rsidR="00A831D9">
              <w:t>-</w:t>
            </w:r>
            <w:r>
              <w:t xml:space="preserve">end and </w:t>
            </w:r>
            <w:r w:rsidR="00A831D9">
              <w:t>back-end</w:t>
            </w:r>
            <w:r>
              <w:t xml:space="preserve"> sprint tasks as part of the Agile Scrum team.</w:t>
            </w:r>
          </w:p>
          <w:p w14:paraId="1AD5317B" w14:textId="567F7329" w:rsidR="00F97DA3" w:rsidRDefault="00C07ABA" w:rsidP="002B0206">
            <w:pPr>
              <w:pStyle w:val="ListParagraph"/>
              <w:numPr>
                <w:ilvl w:val="0"/>
                <w:numId w:val="6"/>
              </w:numPr>
              <w:ind w:left="426" w:hanging="283"/>
            </w:pPr>
            <w:r>
              <w:t>Inv</w:t>
            </w:r>
            <w:r w:rsidR="007F3FD3">
              <w:t>o</w:t>
            </w:r>
            <w:r>
              <w:t xml:space="preserve">lved in </w:t>
            </w:r>
            <w:r w:rsidR="003745D8">
              <w:t>all agile ceremonies</w:t>
            </w:r>
            <w:r w:rsidR="007F3FD3">
              <w:t xml:space="preserve"> and weekly </w:t>
            </w:r>
            <w:proofErr w:type="spellStart"/>
            <w:r w:rsidR="007F3FD3">
              <w:t>KTs</w:t>
            </w:r>
            <w:proofErr w:type="spellEnd"/>
            <w:r w:rsidR="00F97DA3">
              <w:t>.</w:t>
            </w:r>
          </w:p>
          <w:p w14:paraId="60BEBB2E" w14:textId="6BE31B23" w:rsidR="00F97DA3" w:rsidRDefault="00F97DA3" w:rsidP="002B0206">
            <w:pPr>
              <w:pStyle w:val="ListParagraph"/>
              <w:numPr>
                <w:ilvl w:val="0"/>
                <w:numId w:val="6"/>
              </w:numPr>
              <w:ind w:left="426" w:hanging="283"/>
            </w:pPr>
            <w:r>
              <w:t>Responsible for Identifying and fixing bugs in codebase through debugging tools and techniques.</w:t>
            </w:r>
          </w:p>
          <w:p w14:paraId="2A7D6B1E" w14:textId="0DE84DF9" w:rsidR="00F97DA3" w:rsidRDefault="006828C4" w:rsidP="002B0206">
            <w:pPr>
              <w:pStyle w:val="ListParagraph"/>
              <w:numPr>
                <w:ilvl w:val="0"/>
                <w:numId w:val="6"/>
              </w:numPr>
              <w:ind w:left="426" w:hanging="283"/>
            </w:pPr>
            <w:r>
              <w:t>Collaborated</w:t>
            </w:r>
            <w:r w:rsidR="00F97DA3">
              <w:t xml:space="preserve"> closely with </w:t>
            </w:r>
            <w:r w:rsidR="00152DA1">
              <w:t>Stak</w:t>
            </w:r>
            <w:r w:rsidR="00B73321">
              <w:t>eholders</w:t>
            </w:r>
            <w:r w:rsidR="00F97DA3">
              <w:t xml:space="preserve"> and Analysts to enhance the existing applications.</w:t>
            </w:r>
          </w:p>
          <w:p w14:paraId="063AA24D" w14:textId="0E87A02F" w:rsidR="00517DD5" w:rsidRDefault="00F97DA3" w:rsidP="00517DD5">
            <w:pPr>
              <w:pStyle w:val="ListParagraph"/>
              <w:numPr>
                <w:ilvl w:val="0"/>
                <w:numId w:val="6"/>
              </w:numPr>
              <w:ind w:left="426" w:hanging="283"/>
            </w:pPr>
            <w:r>
              <w:t>Contributed to d</w:t>
            </w:r>
            <w:r w:rsidR="002B0206">
              <w:t>ocumentation tasks</w:t>
            </w:r>
            <w:r w:rsidR="006828C4">
              <w:t xml:space="preserve"> </w:t>
            </w:r>
            <w:r w:rsidR="002B0206">
              <w:t>(updating and creation of functional &amp; technical documents).</w:t>
            </w:r>
          </w:p>
          <w:p w14:paraId="4AD09CC1" w14:textId="75BDBF39" w:rsidR="00517DD5" w:rsidRPr="006E2E6F" w:rsidRDefault="00517DD5" w:rsidP="00517DD5">
            <w:pPr>
              <w:pStyle w:val="ListParagraph"/>
              <w:ind w:left="426"/>
            </w:pPr>
          </w:p>
        </w:tc>
      </w:tr>
      <w:tr w:rsidR="00E16D14" w14:paraId="3998D865" w14:textId="77777777" w:rsidTr="00517DD5">
        <w:tc>
          <w:tcPr>
            <w:tcW w:w="9386" w:type="dxa"/>
            <w:gridSpan w:val="2"/>
          </w:tcPr>
          <w:p w14:paraId="69A3524A" w14:textId="7B56D644" w:rsidR="00E16D14" w:rsidRDefault="00066E4D" w:rsidP="00E67EB2">
            <w:pPr>
              <w:pStyle w:val="Heading1"/>
            </w:pPr>
            <w:sdt>
              <w:sdtPr>
                <w:id w:val="1921290404"/>
                <w:placeholder>
                  <w:docPart w:val="DE09EA72B7BC4F83A48D46697D61FC99"/>
                </w:placeholder>
                <w:temporary/>
                <w:showingPlcHdr/>
                <w15:appearance w15:val="hidden"/>
              </w:sdtPr>
              <w:sdtEndPr/>
              <w:sdtContent>
                <w:r w:rsidR="00E16D14" w:rsidRPr="00FA7765">
                  <w:t>Skills</w:t>
                </w:r>
              </w:sdtContent>
            </w:sdt>
          </w:p>
        </w:tc>
      </w:tr>
      <w:tr w:rsidR="00E16D14" w14:paraId="3D1C7D06" w14:textId="77777777" w:rsidTr="00517DD5">
        <w:tc>
          <w:tcPr>
            <w:tcW w:w="4681" w:type="dxa"/>
          </w:tcPr>
          <w:p w14:paraId="37B269AB" w14:textId="08831ABE" w:rsidR="00E16D14" w:rsidRDefault="006E2E6F" w:rsidP="00517DD5">
            <w:pPr>
              <w:pStyle w:val="ListBullet"/>
              <w:spacing w:before="120" w:line="240" w:lineRule="exact"/>
              <w:ind w:left="426" w:right="2" w:hanging="283"/>
            </w:pPr>
            <w:r>
              <w:t>Java</w:t>
            </w:r>
          </w:p>
          <w:p w14:paraId="528C89D4" w14:textId="70AF8860" w:rsidR="00E16D14" w:rsidRPr="0085066C" w:rsidRDefault="006E2E6F" w:rsidP="00517DD5">
            <w:pPr>
              <w:pStyle w:val="ListBullet"/>
              <w:spacing w:before="120" w:line="240" w:lineRule="exact"/>
              <w:ind w:left="426" w:right="2" w:hanging="283"/>
            </w:pPr>
            <w:r>
              <w:t>Oracle SQL</w:t>
            </w:r>
          </w:p>
          <w:p w14:paraId="4AE557E1" w14:textId="6673CA2A" w:rsidR="00E16D14" w:rsidRDefault="006E2E6F" w:rsidP="00517DD5">
            <w:pPr>
              <w:pStyle w:val="ListBullet"/>
              <w:spacing w:before="120" w:line="240" w:lineRule="exact"/>
              <w:ind w:left="426" w:right="2" w:hanging="283"/>
            </w:pPr>
            <w:r>
              <w:t>HTML, CSS, Angular</w:t>
            </w:r>
            <w:r w:rsidR="002E57DF">
              <w:t>(basics)</w:t>
            </w:r>
          </w:p>
          <w:p w14:paraId="74907982" w14:textId="6CD030EF" w:rsidR="006E2E6F" w:rsidRDefault="006E2E6F" w:rsidP="00517DD5">
            <w:pPr>
              <w:pStyle w:val="ListBullet"/>
              <w:spacing w:before="120" w:line="240" w:lineRule="exact"/>
              <w:ind w:left="426" w:right="2" w:hanging="283"/>
            </w:pPr>
            <w:r>
              <w:t>J2EE, Spring Boot</w:t>
            </w:r>
          </w:p>
        </w:tc>
        <w:tc>
          <w:tcPr>
            <w:tcW w:w="4705" w:type="dxa"/>
          </w:tcPr>
          <w:p w14:paraId="659254DA" w14:textId="219CA4C0" w:rsidR="00E16D14" w:rsidRPr="0085066C" w:rsidRDefault="006E2E6F" w:rsidP="00517DD5">
            <w:pPr>
              <w:pStyle w:val="ListBullet"/>
              <w:spacing w:before="120" w:line="240" w:lineRule="exact"/>
              <w:ind w:left="426" w:right="2" w:hanging="283"/>
            </w:pPr>
            <w:r>
              <w:t>REST API</w:t>
            </w:r>
          </w:p>
          <w:p w14:paraId="39CE2D4D" w14:textId="14C4BC92" w:rsidR="00E16D14" w:rsidRDefault="006E2E6F" w:rsidP="00517DD5">
            <w:pPr>
              <w:pStyle w:val="ListBullet"/>
              <w:spacing w:before="120" w:line="240" w:lineRule="exact"/>
              <w:ind w:left="426" w:right="2" w:hanging="283"/>
            </w:pPr>
            <w:r>
              <w:t>Debugging</w:t>
            </w:r>
          </w:p>
          <w:p w14:paraId="1723560E" w14:textId="77777777" w:rsidR="00E16D14" w:rsidRDefault="006E2E6F" w:rsidP="00517DD5">
            <w:pPr>
              <w:pStyle w:val="ListBullet"/>
              <w:spacing w:before="120" w:line="240" w:lineRule="exact"/>
              <w:ind w:left="426" w:right="2" w:hanging="283"/>
            </w:pPr>
            <w:proofErr w:type="spellStart"/>
            <w:r>
              <w:t>Github</w:t>
            </w:r>
            <w:proofErr w:type="spellEnd"/>
            <w:r>
              <w:t>, JIRA, Postman</w:t>
            </w:r>
          </w:p>
          <w:p w14:paraId="35ACB159" w14:textId="3D23157E" w:rsidR="002B0206" w:rsidRDefault="006E2E6F" w:rsidP="00517DD5">
            <w:pPr>
              <w:pStyle w:val="ListBullet"/>
              <w:spacing w:before="120" w:line="240" w:lineRule="exact"/>
              <w:ind w:left="426" w:right="2" w:hanging="283"/>
            </w:pPr>
            <w:r>
              <w:t>IntelliJ, Eclipse IDE</w:t>
            </w:r>
          </w:p>
        </w:tc>
      </w:tr>
    </w:tbl>
    <w:p w14:paraId="2AFBD228" w14:textId="77777777" w:rsidR="00517DD5" w:rsidRDefault="00517DD5" w:rsidP="00906720">
      <w:pPr>
        <w:pStyle w:val="ListBullet"/>
        <w:numPr>
          <w:ilvl w:val="0"/>
          <w:numId w:val="0"/>
        </w:numPr>
      </w:pPr>
    </w:p>
    <w:p w14:paraId="7640ADA2" w14:textId="77777777" w:rsidR="00517DD5" w:rsidRPr="00385FE3" w:rsidRDefault="00066E4D" w:rsidP="00517DD5">
      <w:pPr>
        <w:pStyle w:val="Heading1"/>
      </w:pPr>
      <w:sdt>
        <w:sdtPr>
          <w:id w:val="507877070"/>
          <w:placeholder>
            <w:docPart w:val="8E59036D9DC5410DBA8C9138BB9E6985"/>
          </w:placeholder>
          <w:temporary/>
          <w:showingPlcHdr/>
          <w15:appearance w15:val="hidden"/>
        </w:sdtPr>
        <w:sdtEndPr/>
        <w:sdtContent>
          <w:r w:rsidR="00517DD5">
            <w:t>Education</w:t>
          </w:r>
        </w:sdtContent>
      </w:sdt>
    </w:p>
    <w:p w14:paraId="2A520994" w14:textId="77777777" w:rsidR="00517DD5" w:rsidRPr="00907A85" w:rsidRDefault="00517DD5" w:rsidP="00517DD5">
      <w:pPr>
        <w:pStyle w:val="Heading2"/>
      </w:pPr>
      <w:r>
        <w:t>June 2021</w:t>
      </w:r>
    </w:p>
    <w:p w14:paraId="255DB393" w14:textId="16BED8A9" w:rsidR="00517DD5" w:rsidRPr="00643E15" w:rsidRDefault="00517DD5" w:rsidP="00517DD5">
      <w:pPr>
        <w:pStyle w:val="ListBullet"/>
        <w:numPr>
          <w:ilvl w:val="0"/>
          <w:numId w:val="0"/>
        </w:numPr>
      </w:pPr>
      <w:r>
        <w:t>Bachelor of Engineering | G.E.C. Raichur.</w:t>
      </w:r>
    </w:p>
    <w:sectPr w:rsidR="00517DD5" w:rsidRPr="00643E15" w:rsidSect="00517DD5">
      <w:type w:val="continuous"/>
      <w:pgSz w:w="11906" w:h="16838" w:code="9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0A3B7" w14:textId="77777777" w:rsidR="002F1184" w:rsidRDefault="002F1184" w:rsidP="00E16D14">
      <w:pPr>
        <w:spacing w:line="240" w:lineRule="auto"/>
      </w:pPr>
      <w:r>
        <w:separator/>
      </w:r>
    </w:p>
  </w:endnote>
  <w:endnote w:type="continuationSeparator" w:id="0">
    <w:p w14:paraId="5FD6F558" w14:textId="77777777" w:rsidR="002F1184" w:rsidRDefault="002F1184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atoshi Fallback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B5A28" w14:textId="77777777" w:rsidR="002F1184" w:rsidRDefault="002F1184" w:rsidP="00E16D14">
      <w:pPr>
        <w:spacing w:line="240" w:lineRule="auto"/>
      </w:pPr>
      <w:r>
        <w:separator/>
      </w:r>
    </w:p>
  </w:footnote>
  <w:footnote w:type="continuationSeparator" w:id="0">
    <w:p w14:paraId="2DD6D70A" w14:textId="77777777" w:rsidR="002F1184" w:rsidRDefault="002F1184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E52D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E4C7293"/>
    <w:multiLevelType w:val="hybridMultilevel"/>
    <w:tmpl w:val="7E585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2"/>
  </w:num>
  <w:num w:numId="2" w16cid:durableId="331644053">
    <w:abstractNumId w:val="5"/>
  </w:num>
  <w:num w:numId="3" w16cid:durableId="753747787">
    <w:abstractNumId w:val="3"/>
  </w:num>
  <w:num w:numId="4" w16cid:durableId="1895047714">
    <w:abstractNumId w:val="6"/>
  </w:num>
  <w:num w:numId="5" w16cid:durableId="1803503293">
    <w:abstractNumId w:val="1"/>
  </w:num>
  <w:num w:numId="6" w16cid:durableId="1052120663">
    <w:abstractNumId w:val="4"/>
  </w:num>
  <w:num w:numId="7" w16cid:durableId="28712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A5"/>
    <w:rsid w:val="00010CF9"/>
    <w:rsid w:val="00066E4D"/>
    <w:rsid w:val="000732F5"/>
    <w:rsid w:val="000761F2"/>
    <w:rsid w:val="000A7F3C"/>
    <w:rsid w:val="000D5527"/>
    <w:rsid w:val="00100EAC"/>
    <w:rsid w:val="0011640F"/>
    <w:rsid w:val="00152DA1"/>
    <w:rsid w:val="00155F7F"/>
    <w:rsid w:val="00174F67"/>
    <w:rsid w:val="00175471"/>
    <w:rsid w:val="00180710"/>
    <w:rsid w:val="00181381"/>
    <w:rsid w:val="001B7F78"/>
    <w:rsid w:val="001D09EE"/>
    <w:rsid w:val="001D7755"/>
    <w:rsid w:val="00222532"/>
    <w:rsid w:val="00285F5A"/>
    <w:rsid w:val="002B0206"/>
    <w:rsid w:val="002B0D74"/>
    <w:rsid w:val="002E2F05"/>
    <w:rsid w:val="002E57DF"/>
    <w:rsid w:val="002F1184"/>
    <w:rsid w:val="0030456C"/>
    <w:rsid w:val="003745D8"/>
    <w:rsid w:val="00473F55"/>
    <w:rsid w:val="004D2889"/>
    <w:rsid w:val="00510684"/>
    <w:rsid w:val="00517DD5"/>
    <w:rsid w:val="005937B7"/>
    <w:rsid w:val="005E52BE"/>
    <w:rsid w:val="005F456D"/>
    <w:rsid w:val="00615397"/>
    <w:rsid w:val="006157D4"/>
    <w:rsid w:val="00634A2D"/>
    <w:rsid w:val="00643E15"/>
    <w:rsid w:val="00661979"/>
    <w:rsid w:val="006828C4"/>
    <w:rsid w:val="0069693F"/>
    <w:rsid w:val="006A0257"/>
    <w:rsid w:val="006D6D1F"/>
    <w:rsid w:val="006E2E6F"/>
    <w:rsid w:val="00711239"/>
    <w:rsid w:val="007D2CE9"/>
    <w:rsid w:val="007E20FC"/>
    <w:rsid w:val="007F3FD3"/>
    <w:rsid w:val="008411D8"/>
    <w:rsid w:val="00906720"/>
    <w:rsid w:val="0090734C"/>
    <w:rsid w:val="00907A85"/>
    <w:rsid w:val="00913EAF"/>
    <w:rsid w:val="009667DC"/>
    <w:rsid w:val="00973401"/>
    <w:rsid w:val="00996A8A"/>
    <w:rsid w:val="00A15999"/>
    <w:rsid w:val="00A25BA1"/>
    <w:rsid w:val="00A40DEC"/>
    <w:rsid w:val="00A66AFF"/>
    <w:rsid w:val="00A831D9"/>
    <w:rsid w:val="00AA353A"/>
    <w:rsid w:val="00B72538"/>
    <w:rsid w:val="00B73321"/>
    <w:rsid w:val="00BA0268"/>
    <w:rsid w:val="00BE0EA5"/>
    <w:rsid w:val="00C07ABA"/>
    <w:rsid w:val="00C46159"/>
    <w:rsid w:val="00C878A6"/>
    <w:rsid w:val="00CC0FFE"/>
    <w:rsid w:val="00CE3B09"/>
    <w:rsid w:val="00D45167"/>
    <w:rsid w:val="00E16D14"/>
    <w:rsid w:val="00E20E43"/>
    <w:rsid w:val="00E232AA"/>
    <w:rsid w:val="00E36C6B"/>
    <w:rsid w:val="00E557D1"/>
    <w:rsid w:val="00F420A7"/>
    <w:rsid w:val="00F77BBA"/>
    <w:rsid w:val="00F97DA3"/>
    <w:rsid w:val="00FA3628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864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E6F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mmsrikara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srik\AppData\Roaming\Microsoft\Templates\ATS%20Bold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D7C53ECC394408A40C4B5ABF82E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1278C-9FDA-49F3-8925-20A90DC1AAA0}"/>
      </w:docPartPr>
      <w:docPartBody>
        <w:p w:rsidR="002E5192" w:rsidRDefault="005E0B9B">
          <w:pPr>
            <w:pStyle w:val="A5D7C53ECC394408A40C4B5ABF82EEF6"/>
          </w:pPr>
          <w:r w:rsidRPr="00FA7765">
            <w:t>Experi</w:t>
          </w:r>
          <w:r>
            <w:t>E</w:t>
          </w:r>
          <w:r w:rsidRPr="00FA7765">
            <w:t>nce</w:t>
          </w:r>
        </w:p>
      </w:docPartBody>
    </w:docPart>
    <w:docPart>
      <w:docPartPr>
        <w:name w:val="DE09EA72B7BC4F83A48D46697D61F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D3BD-FF92-4E73-9C7B-F0CAF4BD077B}"/>
      </w:docPartPr>
      <w:docPartBody>
        <w:p w:rsidR="002E5192" w:rsidRDefault="005E0B9B">
          <w:pPr>
            <w:pStyle w:val="DE09EA72B7BC4F83A48D46697D61FC99"/>
          </w:pPr>
          <w:r w:rsidRPr="00FA7765">
            <w:t>Skills</w:t>
          </w:r>
        </w:p>
      </w:docPartBody>
    </w:docPart>
    <w:docPart>
      <w:docPartPr>
        <w:name w:val="8E59036D9DC5410DBA8C9138BB9E6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D0D6F-F898-497B-80E1-804FB0C18E40}"/>
      </w:docPartPr>
      <w:docPartBody>
        <w:p w:rsidR="002E5192" w:rsidRDefault="00732797" w:rsidP="00732797">
          <w:pPr>
            <w:pStyle w:val="8E59036D9DC5410DBA8C9138BB9E698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atoshi Fallback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97"/>
    <w:rsid w:val="00114288"/>
    <w:rsid w:val="002E5192"/>
    <w:rsid w:val="005E0B9B"/>
    <w:rsid w:val="00732797"/>
    <w:rsid w:val="008E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D7C53ECC394408A40C4B5ABF82EEF6">
    <w:name w:val="A5D7C53ECC394408A40C4B5ABF82EEF6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paragraph" w:customStyle="1" w:styleId="DE09EA72B7BC4F83A48D46697D61FC99">
    <w:name w:val="DE09EA72B7BC4F83A48D46697D61FC99"/>
  </w:style>
  <w:style w:type="paragraph" w:customStyle="1" w:styleId="8E59036D9DC5410DBA8C9138BB9E6985">
    <w:name w:val="8E59036D9DC5410DBA8C9138BB9E6985"/>
    <w:rsid w:val="007327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CF02F42-0671-4412-BC92-3A1D94274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ATS Bold accounting resume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2024-06-22T17:01:00Z</dcterms:created>
  <dcterms:modified xsi:type="dcterms:W3CDTF">2024-06-23T14:51:00Z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